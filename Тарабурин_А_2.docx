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C133A4" w:rsidRDefault="00BA5D27" w:rsidP="00BA5D27">
      <w:pPr>
        <w:jc w:val="center"/>
        <w:rPr>
          <w:b/>
          <w:sz w:val="28"/>
          <w:szCs w:val="28"/>
          <w:lang w:val="en-US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C133A4">
        <w:rPr>
          <w:b/>
          <w:szCs w:val="28"/>
          <w:lang w:val="en-US"/>
        </w:rPr>
        <w:t>2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 сортировки и поиска в массиве данных</w:t>
      </w:r>
      <w:r w:rsidRPr="00BA5D27">
        <w:rPr>
          <w:b/>
          <w:sz w:val="28"/>
          <w:szCs w:val="28"/>
        </w:rPr>
        <w:t>»</w:t>
      </w: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1B25B3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73147" w:history="1">
            <w:r w:rsidR="001B25B3" w:rsidRPr="006161FE">
              <w:rPr>
                <w:rStyle w:val="ae"/>
                <w:noProof/>
              </w:rPr>
              <w:t>1.</w:t>
            </w:r>
            <w:r w:rsidR="001B25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25B3" w:rsidRPr="006161FE">
              <w:rPr>
                <w:rStyle w:val="ae"/>
                <w:noProof/>
              </w:rPr>
              <w:t>Постановка задачи и описание реализуемых алгоритмов</w:t>
            </w:r>
            <w:r w:rsidR="001B25B3">
              <w:rPr>
                <w:noProof/>
                <w:webHidden/>
              </w:rPr>
              <w:tab/>
            </w:r>
            <w:r w:rsidR="001B25B3">
              <w:rPr>
                <w:noProof/>
                <w:webHidden/>
              </w:rPr>
              <w:fldChar w:fldCharType="begin"/>
            </w:r>
            <w:r w:rsidR="001B25B3">
              <w:rPr>
                <w:noProof/>
                <w:webHidden/>
              </w:rPr>
              <w:instrText xml:space="preserve"> PAGEREF _Toc56973147 \h </w:instrText>
            </w:r>
            <w:r w:rsidR="001B25B3">
              <w:rPr>
                <w:noProof/>
                <w:webHidden/>
              </w:rPr>
            </w:r>
            <w:r w:rsidR="001B25B3">
              <w:rPr>
                <w:noProof/>
                <w:webHidden/>
              </w:rPr>
              <w:fldChar w:fldCharType="separate"/>
            </w:r>
            <w:r w:rsidR="001B25B3">
              <w:rPr>
                <w:noProof/>
                <w:webHidden/>
              </w:rPr>
              <w:t>3</w:t>
            </w:r>
            <w:r w:rsidR="001B25B3">
              <w:rPr>
                <w:noProof/>
                <w:webHidden/>
              </w:rPr>
              <w:fldChar w:fldCharType="end"/>
            </w:r>
          </w:hyperlink>
        </w:p>
        <w:p w:rsidR="001B25B3" w:rsidRDefault="001B25B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48" w:history="1">
            <w:r w:rsidRPr="006161FE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61FE">
              <w:rPr>
                <w:rStyle w:val="ae"/>
                <w:noProof/>
              </w:rPr>
              <w:t xml:space="preserve">Описание реализованных </w:t>
            </w:r>
            <w:r w:rsidRPr="006161FE">
              <w:rPr>
                <w:rStyle w:val="ae"/>
                <w:noProof/>
                <w:lang w:val="en-US"/>
              </w:rPr>
              <w:t>unit-</w:t>
            </w:r>
            <w:r w:rsidRPr="006161FE">
              <w:rPr>
                <w:rStyle w:val="ae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5B3" w:rsidRDefault="001B25B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49" w:history="1">
            <w:r w:rsidRPr="006161FE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61FE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5B3" w:rsidRDefault="001B25B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50" w:history="1">
            <w:r w:rsidRPr="006161FE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61FE">
              <w:rPr>
                <w:rStyle w:val="ae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5B3" w:rsidRDefault="001B25B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51" w:history="1">
            <w:r w:rsidRPr="006161FE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61FE">
              <w:rPr>
                <w:rStyle w:val="ae"/>
                <w:noProof/>
              </w:rPr>
              <w:t>Сравнение временной сложности алгоритмов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5B3" w:rsidRDefault="001B25B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52" w:history="1">
            <w:r w:rsidRPr="006161FE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61FE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  <w:bookmarkStart w:id="0" w:name="_GoBack"/>
      <w:bookmarkEnd w:id="0"/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1" w:name="_Toc56973147"/>
      <w:r>
        <w:lastRenderedPageBreak/>
        <w:t xml:space="preserve">Постановка задачи и описание </w:t>
      </w:r>
      <w:r w:rsidR="00C133A4">
        <w:t>реализуемых алгоритмов</w:t>
      </w:r>
      <w:bookmarkEnd w:id="1"/>
    </w:p>
    <w:p w:rsidR="00525E9F" w:rsidRDefault="00C133A4" w:rsidP="00C133A4">
      <w:pPr>
        <w:jc w:val="both"/>
      </w:pPr>
      <w:r>
        <w:t>Реализовать алгоритмы сортировки и поиска для массива.</w:t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56"/>
        <w:gridCol w:w="4959"/>
        <w:gridCol w:w="1391"/>
      </w:tblGrid>
      <w:tr w:rsidR="005E194D" w:rsidRPr="00D621BD" w:rsidTr="00C133A4">
        <w:tc>
          <w:tcPr>
            <w:tcW w:w="3256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4959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49727C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swap(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* a,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*</w:t>
            </w:r>
            <w:r w:rsidRPr="0049727C">
              <w:rPr>
                <w:rFonts w:eastAsiaTheme="majorEastAsia"/>
                <w:lang w:val="en-US"/>
              </w:rPr>
              <w:t xml:space="preserve"> b)</w:t>
            </w:r>
          </w:p>
        </w:tc>
        <w:tc>
          <w:tcPr>
            <w:tcW w:w="4959" w:type="dxa"/>
          </w:tcPr>
          <w:p w:rsidR="00C133A4" w:rsidRPr="0049727C" w:rsidRDefault="00C133A4" w:rsidP="00C133A4">
            <w:pPr>
              <w:ind w:firstLine="0"/>
              <w:rPr>
                <w:rFonts w:eastAsiaTheme="majorEastAsia"/>
              </w:rPr>
            </w:pPr>
            <w:r w:rsidRPr="0049727C">
              <w:rPr>
                <w:rFonts w:eastAsiaTheme="majorEastAsia"/>
              </w:rPr>
              <w:t>М</w:t>
            </w:r>
            <w:r>
              <w:rPr>
                <w:rFonts w:eastAsiaTheme="majorEastAsia"/>
              </w:rPr>
              <w:t>еняет местами значения</w:t>
            </w:r>
          </w:p>
        </w:tc>
        <w:tc>
          <w:tcPr>
            <w:tcW w:w="1391" w:type="dxa"/>
          </w:tcPr>
          <w:p w:rsidR="00C133A4" w:rsidRPr="0049727C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</w:t>
            </w:r>
            <w:r w:rsidRPr="00DD00D5">
              <w:rPr>
                <w:rFonts w:eastAsiaTheme="majorEastAsia"/>
                <w:lang w:val="en-US"/>
              </w:rPr>
              <w:t>rintArray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 w:rsidRPr="00DD00D5"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r>
              <w:rPr>
                <w:rFonts w:eastAsiaTheme="majorEastAsia"/>
                <w:lang w:val="en-US"/>
              </w:rPr>
              <w:t>s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DD00D5" w:rsidRDefault="00C133A4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Вывод массива типа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</w:t>
            </w:r>
            <w:r w:rsidRPr="00DD00D5">
              <w:rPr>
                <w:rFonts w:eastAsiaTheme="majorEastAsia"/>
                <w:lang w:val="en-US"/>
              </w:rPr>
              <w:t>rintArray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t>char</w:t>
            </w:r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DD00D5" w:rsidRDefault="00C133A4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Вывод массива типа </w:t>
            </w:r>
            <w:r>
              <w:rPr>
                <w:rFonts w:eastAsiaTheme="majorEastAsia"/>
                <w:lang w:val="en-US"/>
              </w:rPr>
              <w:t>char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</w:t>
            </w:r>
            <w:r w:rsidRPr="00DD00D5">
              <w:rPr>
                <w:rFonts w:eastAsiaTheme="majorEastAsia"/>
                <w:lang w:val="en-US"/>
              </w:rPr>
              <w:t>rintArray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t>double</w:t>
            </w:r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DD00D5" w:rsidRDefault="00C133A4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Вывод массива типа </w:t>
            </w:r>
            <w:r w:rsidR="001D67F3">
              <w:rPr>
                <w:rFonts w:eastAsiaTheme="majorEastAsia"/>
                <w:lang w:val="en-US"/>
              </w:rPr>
              <w:t>double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isSorted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*</w:t>
            </w:r>
            <w:r w:rsidRPr="00DD00D5"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DD00D5" w:rsidRDefault="00C133A4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</w:t>
            </w:r>
            <w:r w:rsidR="001D67F3">
              <w:rPr>
                <w:rFonts w:eastAsiaTheme="majorEastAsia"/>
              </w:rPr>
              <w:t xml:space="preserve">ет </w:t>
            </w:r>
            <w:proofErr w:type="spellStart"/>
            <w:r w:rsidR="001D67F3">
              <w:rPr>
                <w:rFonts w:eastAsiaTheme="majorEastAsia"/>
              </w:rPr>
              <w:t>отсортированность</w:t>
            </w:r>
            <w:proofErr w:type="spellEnd"/>
            <w:r w:rsidR="001D67F3">
              <w:rPr>
                <w:rFonts w:eastAsiaTheme="majorEastAsia"/>
              </w:rPr>
              <w:t xml:space="preserve"> списка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b</w:t>
            </w:r>
            <w:r w:rsidRPr="00DD00D5">
              <w:rPr>
                <w:rFonts w:eastAsiaTheme="majorEastAsia"/>
                <w:lang w:val="en-US"/>
              </w:rPr>
              <w:t>inarySearch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 w:rsidRPr="00DD00D5"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D00D5"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DD00D5" w:rsidRDefault="00C133A4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двоичный поиск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O(log_2(n))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insertionSort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0852AE" w:rsidRDefault="00C133A4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Выполняет сортировку пузырьком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O(n^2)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quickSort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304CEA" w:rsidRDefault="00C133A4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быструю сортировку</w:t>
            </w:r>
          </w:p>
        </w:tc>
        <w:tc>
          <w:tcPr>
            <w:tcW w:w="1391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O(n*log(n))</w:t>
            </w:r>
          </w:p>
        </w:tc>
      </w:tr>
      <w:tr w:rsidR="00C133A4" w:rsidRPr="00C133A4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partition(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C133A4" w:rsidRDefault="00C133A4" w:rsidP="00C133A4">
            <w:pPr>
              <w:ind w:firstLine="37"/>
              <w:rPr>
                <w:rFonts w:eastAsiaTheme="majorEastAsia"/>
                <w:lang w:val="en-US"/>
              </w:rPr>
            </w:pPr>
          </w:p>
        </w:tc>
        <w:tc>
          <w:tcPr>
            <w:tcW w:w="1391" w:type="dxa"/>
          </w:tcPr>
          <w:p w:rsidR="00C133A4" w:rsidRPr="00304CEA" w:rsidRDefault="001D67F3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bogoSort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304CEA" w:rsidRDefault="00C133A4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глупую сортировку</w:t>
            </w:r>
          </w:p>
        </w:tc>
        <w:tc>
          <w:tcPr>
            <w:tcW w:w="1391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O(n*n!)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1D67F3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</w:t>
            </w:r>
            <w:r w:rsidR="00C133A4">
              <w:rPr>
                <w:rFonts w:eastAsiaTheme="majorEastAsia"/>
                <w:lang w:val="en-US"/>
              </w:rPr>
              <w:t>huffle(</w:t>
            </w:r>
            <w:proofErr w:type="spellStart"/>
            <w:r w:rsidR="00C133A4">
              <w:rPr>
                <w:rFonts w:eastAsiaTheme="majorEastAsia"/>
                <w:lang w:val="en-US"/>
              </w:rPr>
              <w:t>arr</w:t>
            </w:r>
            <w:proofErr w:type="spellEnd"/>
            <w:r w:rsidR="00C133A4">
              <w:rPr>
                <w:rFonts w:eastAsiaTheme="majorEastAsia"/>
                <w:lang w:val="en-US"/>
              </w:rPr>
              <w:t xml:space="preserve">*, </w:t>
            </w:r>
            <w:proofErr w:type="spellStart"/>
            <w:r w:rsidR="00C133A4">
              <w:rPr>
                <w:rFonts w:eastAsiaTheme="majorEastAsia"/>
                <w:lang w:val="en-US"/>
              </w:rPr>
              <w:t>int</w:t>
            </w:r>
            <w:proofErr w:type="spellEnd"/>
            <w:r w:rsidR="00C133A4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Default="00C133A4" w:rsidP="00C133A4">
            <w:pPr>
              <w:ind w:firstLine="37"/>
              <w:rPr>
                <w:rFonts w:eastAsiaTheme="majorEastAsia"/>
              </w:rPr>
            </w:pPr>
          </w:p>
        </w:tc>
        <w:tc>
          <w:tcPr>
            <w:tcW w:w="1391" w:type="dxa"/>
          </w:tcPr>
          <w:p w:rsidR="00C133A4" w:rsidRPr="001D67F3" w:rsidRDefault="001D67F3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c</w:t>
            </w:r>
            <w:r w:rsidRPr="00304CEA">
              <w:rPr>
                <w:rFonts w:eastAsiaTheme="majorEastAsia"/>
                <w:lang w:val="en-US"/>
              </w:rPr>
              <w:t>ountingSort</w:t>
            </w:r>
            <w:proofErr w:type="spellEnd"/>
            <w:r w:rsidRPr="00304CEA">
              <w:rPr>
                <w:rFonts w:eastAsiaTheme="majorEastAsia"/>
                <w:lang w:val="en-US"/>
              </w:rPr>
              <w:t xml:space="preserve">(char*,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304CEA" w:rsidRDefault="00C133A4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сортировку подсчетом</w:t>
            </w:r>
          </w:p>
        </w:tc>
        <w:tc>
          <w:tcPr>
            <w:tcW w:w="1391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proofErr w:type="spellStart"/>
            <w:r w:rsidRPr="00304CEA">
              <w:rPr>
                <w:rFonts w:eastAsiaTheme="majorEastAsia"/>
                <w:lang w:val="en-US"/>
              </w:rPr>
              <w:t>max+n</w:t>
            </w:r>
            <w:proofErr w:type="spellEnd"/>
            <w:r w:rsidRPr="00304CEA">
              <w:rPr>
                <w:rFonts w:eastAsiaTheme="majorEastAsia"/>
                <w:lang w:val="en-US"/>
              </w:rPr>
              <w:t>)</w:t>
            </w:r>
          </w:p>
        </w:tc>
      </w:tr>
    </w:tbl>
    <w:p w:rsidR="00525E9F" w:rsidRDefault="00D01C43" w:rsidP="00D01C43">
      <w:pPr>
        <w:pStyle w:val="1"/>
      </w:pPr>
      <w:bookmarkStart w:id="2" w:name="_Toc56973148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1C43" w:rsidTr="00503E3E">
        <w:tc>
          <w:tcPr>
            <w:tcW w:w="226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08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503E3E">
        <w:tc>
          <w:tcPr>
            <w:tcW w:w="2263" w:type="dxa"/>
          </w:tcPr>
          <w:p w:rsidR="001D67F3" w:rsidRPr="008706CC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isSorted</w:t>
            </w:r>
            <w:r w:rsidRPr="00103F56">
              <w:rPr>
                <w:lang w:val="en-US"/>
              </w:rPr>
              <w:t>Test1</w:t>
            </w:r>
          </w:p>
        </w:tc>
        <w:tc>
          <w:tcPr>
            <w:tcW w:w="7082" w:type="dxa"/>
          </w:tcPr>
          <w:p w:rsidR="001D67F3" w:rsidRDefault="001D67F3" w:rsidP="001D67F3">
            <w:pPr>
              <w:ind w:firstLine="0"/>
            </w:pPr>
            <w:r>
              <w:t>Проверка 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rPr>
                <w:lang w:val="en-US"/>
              </w:rPr>
              <w:t>isSorted</w:t>
            </w:r>
            <w:r w:rsidRPr="00103F56">
              <w:rPr>
                <w:lang w:val="en-US"/>
              </w:rPr>
              <w:t>Test</w:t>
            </w:r>
            <w:r>
              <w:rPr>
                <w:lang w:val="en-US"/>
              </w:rPr>
              <w:t>2</w:t>
            </w:r>
          </w:p>
        </w:tc>
        <w:tc>
          <w:tcPr>
            <w:tcW w:w="7082" w:type="dxa"/>
          </w:tcPr>
          <w:p w:rsidR="001D67F3" w:rsidRPr="009604CC" w:rsidRDefault="001D67F3" w:rsidP="001D67F3">
            <w:pPr>
              <w:ind w:firstLine="0"/>
            </w:pPr>
            <w:r>
              <w:t>Проверка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103F56">
              <w:rPr>
                <w:lang w:val="en-US"/>
              </w:rPr>
              <w:t>inarySearchTest1</w:t>
            </w:r>
          </w:p>
        </w:tc>
        <w:tc>
          <w:tcPr>
            <w:tcW w:w="7082" w:type="dxa"/>
          </w:tcPr>
          <w:p w:rsidR="001D67F3" w:rsidRPr="009604CC" w:rsidRDefault="001D67F3" w:rsidP="001D67F3">
            <w:pPr>
              <w:ind w:firstLine="0"/>
            </w:pPr>
            <w:r>
              <w:t>Проверка двоичного поиска на отсортированном массиве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103F56">
              <w:rPr>
                <w:lang w:val="en-US"/>
              </w:rPr>
              <w:t>inarySearchTest</w:t>
            </w:r>
            <w:r>
              <w:rPr>
                <w:lang w:val="en-US"/>
              </w:rPr>
              <w:t>2</w:t>
            </w:r>
          </w:p>
        </w:tc>
        <w:tc>
          <w:tcPr>
            <w:tcW w:w="7082" w:type="dxa"/>
          </w:tcPr>
          <w:p w:rsidR="001D67F3" w:rsidRPr="009604CC" w:rsidRDefault="001D67F3" w:rsidP="001D67F3">
            <w:pPr>
              <w:ind w:firstLine="0"/>
            </w:pPr>
            <w:r>
              <w:t xml:space="preserve">Проверка двоичного поиска на </w:t>
            </w:r>
            <w:r>
              <w:t>не</w:t>
            </w:r>
            <w:r>
              <w:t>отсортированном массиве</w:t>
            </w:r>
          </w:p>
        </w:tc>
      </w:tr>
      <w:tr w:rsidR="001D67F3" w:rsidTr="00503E3E">
        <w:tc>
          <w:tcPr>
            <w:tcW w:w="2263" w:type="dxa"/>
          </w:tcPr>
          <w:p w:rsidR="001D67F3" w:rsidRPr="004E2BAA" w:rsidRDefault="001D67F3" w:rsidP="001D67F3">
            <w:pPr>
              <w:ind w:firstLine="0"/>
            </w:pPr>
            <w:proofErr w:type="spellStart"/>
            <w:r>
              <w:rPr>
                <w:lang w:val="en-US"/>
              </w:rPr>
              <w:t>b</w:t>
            </w:r>
            <w:r w:rsidRPr="00103F56">
              <w:rPr>
                <w:lang w:val="en-US"/>
              </w:rPr>
              <w:t>inarySearchTest</w:t>
            </w:r>
            <w:proofErr w:type="spellEnd"/>
            <w:r>
              <w:t>3</w:t>
            </w:r>
          </w:p>
        </w:tc>
        <w:tc>
          <w:tcPr>
            <w:tcW w:w="7082" w:type="dxa"/>
          </w:tcPr>
          <w:p w:rsidR="001D67F3" w:rsidRDefault="001D67F3" w:rsidP="001D67F3">
            <w:pPr>
              <w:ind w:firstLine="0"/>
            </w:pPr>
            <w:r>
              <w:t>Проверка двоичного поиска несуществующего элемента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rPr>
                <w:lang w:val="en-US"/>
              </w:rPr>
              <w:t>quick</w:t>
            </w:r>
            <w:r w:rsidRPr="00D03797">
              <w:t>SortTest1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quick</w:t>
            </w:r>
            <w:proofErr w:type="spellStart"/>
            <w:r w:rsidRPr="00D03797">
              <w:t>SortTest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</w:t>
            </w:r>
            <w:r>
              <w:t xml:space="preserve">ортировки </w:t>
            </w:r>
            <w:r>
              <w:t>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insertion</w:t>
            </w:r>
            <w:proofErr w:type="spellStart"/>
            <w:r w:rsidRPr="00D03797">
              <w:t>SortTest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t>insertionSortTest2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proofErr w:type="spellStart"/>
            <w:r>
              <w:t>bogo</w:t>
            </w:r>
            <w:r w:rsidRPr="00D03797">
              <w:t>SortTest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t>bogoSortTest2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counting</w:t>
            </w:r>
            <w:proofErr w:type="spellStart"/>
            <w:r w:rsidRPr="00D03797">
              <w:t>SortTest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7082" w:type="dxa"/>
          </w:tcPr>
          <w:p w:rsidR="001D67F3" w:rsidRDefault="001D67F3" w:rsidP="001D67F3">
            <w:pPr>
              <w:ind w:firstLine="0"/>
            </w:pPr>
            <w:r>
              <w:t>Проверка сортировки массива</w:t>
            </w:r>
            <w:r>
              <w:t xml:space="preserve"> из </w:t>
            </w:r>
            <w:proofErr w:type="spellStart"/>
            <w:r>
              <w:t>симовлов</w:t>
            </w:r>
            <w:proofErr w:type="spellEnd"/>
          </w:p>
        </w:tc>
      </w:tr>
    </w:tbl>
    <w:p w:rsidR="00D01C43" w:rsidRDefault="00D02B94" w:rsidP="00D02B94">
      <w:pPr>
        <w:pStyle w:val="1"/>
      </w:pPr>
      <w:bookmarkStart w:id="3" w:name="_Toc56973149"/>
      <w:r>
        <w:t>Код программы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02B94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SortFunc</w:t>
            </w:r>
            <w:r w:rsidR="00D02B94">
              <w:rPr>
                <w:lang w:val="en-US"/>
              </w:rPr>
              <w:t>.</w:t>
            </w:r>
            <w:r>
              <w:rPr>
                <w:lang w:val="en-US"/>
              </w:rPr>
              <w:t>cpp</w:t>
            </w:r>
          </w:p>
        </w:tc>
      </w:tr>
      <w:tr w:rsidR="00D02B94" w:rsidTr="00D02B94">
        <w:tc>
          <w:tcPr>
            <w:tcW w:w="9345" w:type="dxa"/>
          </w:tcPr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&gt;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swap(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a,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* b)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*a -= *b;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*a += *b;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*b = *a - *b;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size)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&lt;&lt; *(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 &lt;&lt; " ";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 xml:space="preserve">char*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size)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&lt;&lt; *(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 xml:space="preserve">double*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size)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&lt;&lt; *(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 &lt;&lt; " ";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[],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n)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while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n - 1)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] &gt;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 + 1])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return false;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return true;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binarySearch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l,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r,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x)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if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proofErr w:type="gram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r)){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return -1;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throw "This array isn`t sorted";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while (l &lt;= r)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m = l + (r - l) / 2;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[m] == x)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return m;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[m] &lt; x)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l = m + 1;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else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r = m - 1;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return -1;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throw "This element doesn`t exist";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partition(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l,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r)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l - 1;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pivot =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[r];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j = l; j &lt; r;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j++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[j] &lt; pivot)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swap(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[j]);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swap(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+ 1],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[r]);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quickSort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l,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r)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if (l &lt; r)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pi =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partition(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l, r);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quickSort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l, pi - 1);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quickSort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pi + 1, r);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insertionSort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size)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key, j;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key =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];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j =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- 1;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while (j &gt;= 0 &amp;&amp;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[j] &gt; key)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 xml:space="preserve">j + 1] =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[j];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j = j - 1;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j + 1] = key;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shuffle(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n)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swap(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rand(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) % n]);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bogoSort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size)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while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proofErr w:type="gram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size)) shuffle(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size);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countingSort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 xml:space="preserve">char*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size)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max = 0;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if (*(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 &gt; max) max = *(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max -= 32;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temp = new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[max];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max;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++) temp[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] = 0;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++) temp[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] -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33]+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+;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max;)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if (temp[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] == 0)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++] =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+ 33;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    temp[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]--;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        }</w:t>
            </w:r>
          </w:p>
          <w:p w:rsidR="00D02B94" w:rsidRPr="00D02B94" w:rsidRDefault="001D67F3" w:rsidP="001D67F3">
            <w:pPr>
              <w:ind w:firstLine="0"/>
              <w:rPr>
                <w:sz w:val="16"/>
                <w:szCs w:val="16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&gt;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SortFunc.h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"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time.h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&gt;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10;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 xml:space="preserve">char*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new char[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];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];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 xml:space="preserve">double* res = new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double[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10];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proofErr w:type="gramStart"/>
            <w:r w:rsidRPr="001D67F3">
              <w:rPr>
                <w:sz w:val="16"/>
                <w:szCs w:val="16"/>
                <w:lang w:val="en-US"/>
              </w:rPr>
              <w:t>*)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realloc</w:t>
            </w:r>
            <w:proofErr w:type="spellEnd"/>
            <w:proofErr w:type="gram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sizeof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srand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time(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j = 0; j &lt; 10;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j++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 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*(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) =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rand(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) %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* 10);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clock_t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start =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clock(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insertionSort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lastRenderedPageBreak/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clock_t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stop =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clock(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clock_t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itog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stop - start;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res[j] = ((double)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itog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* 1000 / CLOCKS_PER_SEC);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res, 10);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++)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*(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) =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rand(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) % 93 + 33;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quickSort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0,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- 1);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insertionSort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bogoSort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binarySearch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0,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- 1, 2) &lt;&lt;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countingSort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printArray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D02B94" w:rsidRDefault="001D67F3" w:rsidP="001D67F3">
            <w:pPr>
              <w:ind w:firstLine="0"/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UnitTest1.cpp</w:t>
            </w:r>
          </w:p>
        </w:tc>
      </w:tr>
      <w:tr w:rsidR="00D02B94" w:rsidTr="00D02B94">
        <w:tc>
          <w:tcPr>
            <w:tcW w:w="9345" w:type="dxa"/>
          </w:tcPr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"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"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"..\Project1\SortFunc.cpp"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&gt;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SortTests</w:t>
            </w:r>
            <w:proofErr w:type="spellEnd"/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SortTests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public: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10] = { 8, 9, 7, 6, 1, 3, 2, 5, 10, 4 };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sorted[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10] = {1, 2, 3, 4, 5, 6, 7, 8, 9, 10};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10] = {'h', 'a', 'v', 's', 'd', 'e', 'k', 'l', '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', 'b'};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TEST_METHOD(isSortedTest1)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(sorted,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TEST_METHOD(isSortedTest2)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TEST_METHOD(binarySearchTest1)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binarySearch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(sorted, 0, 10, 4) == 3);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 xml:space="preserve">TEST_METHOD(binarySearchTest2) 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try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res =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binarySearch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0, 9, 4);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(warning, "This array isn`t sorted");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TEST_METHOD(binarySearchTest3)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lastRenderedPageBreak/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try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res = </w:t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binarySearch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sorted, 0, 9, 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(warning, "This element doesn`t exist");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TEST_METHOD(quickSortTest1)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quickSort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0, 9);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TEST_METHOD(quickSortTest2)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quickSort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sorted, 0, 9);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(sorted,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TEST_METHOD(insertionSortTest1)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insertionSort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10);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TEST_METHOD(insertionSortTest2)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insertionSort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sorted, 10);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(sorted,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TEST_METHOD(bogoSortTest1)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bogoSort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10);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TEST_METHOD(bogoSortTest2)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bogoSort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67F3">
              <w:rPr>
                <w:sz w:val="16"/>
                <w:szCs w:val="16"/>
                <w:lang w:val="en-US"/>
              </w:rPr>
              <w:t>sorted, 10);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isSorted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(sorted, 10));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TEST_METHOD(countingSortTest1)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{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67F3">
              <w:rPr>
                <w:sz w:val="16"/>
                <w:szCs w:val="16"/>
                <w:lang w:val="en-US"/>
              </w:rPr>
              <w:t>countingSort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, 10);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</w:r>
            <w:proofErr w:type="gramStart"/>
            <w:r w:rsidRPr="001D67F3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1D67F3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 xml:space="preserve">[0] == 'a' &amp;&amp; </w:t>
            </w:r>
            <w:proofErr w:type="spellStart"/>
            <w:r w:rsidRPr="001D67F3">
              <w:rPr>
                <w:sz w:val="16"/>
                <w:szCs w:val="16"/>
                <w:lang w:val="en-US"/>
              </w:rPr>
              <w:t>chararr</w:t>
            </w:r>
            <w:proofErr w:type="spellEnd"/>
            <w:r w:rsidRPr="001D67F3">
              <w:rPr>
                <w:sz w:val="16"/>
                <w:szCs w:val="16"/>
                <w:lang w:val="en-US"/>
              </w:rPr>
              <w:t>[9] == 'v');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</w:r>
            <w:r w:rsidRPr="001D67F3">
              <w:rPr>
                <w:sz w:val="16"/>
                <w:szCs w:val="16"/>
                <w:lang w:val="en-US"/>
              </w:rPr>
              <w:tab/>
              <w:t>}</w:t>
            </w:r>
          </w:p>
          <w:p w:rsidR="001D67F3" w:rsidRPr="001D67F3" w:rsidRDefault="001D67F3" w:rsidP="001D67F3">
            <w:pPr>
              <w:ind w:firstLine="0"/>
              <w:rPr>
                <w:sz w:val="16"/>
                <w:szCs w:val="16"/>
                <w:lang w:val="en-US"/>
              </w:rPr>
            </w:pPr>
            <w:r w:rsidRPr="001D67F3">
              <w:rPr>
                <w:sz w:val="16"/>
                <w:szCs w:val="16"/>
                <w:lang w:val="en-US"/>
              </w:rPr>
              <w:tab/>
              <w:t>};</w:t>
            </w:r>
          </w:p>
          <w:p w:rsidR="00D02B94" w:rsidRPr="00D02B94" w:rsidRDefault="001D67F3" w:rsidP="001D67F3">
            <w:pPr>
              <w:ind w:firstLine="0"/>
              <w:rPr>
                <w:sz w:val="16"/>
                <w:szCs w:val="16"/>
              </w:rPr>
            </w:pPr>
            <w:r w:rsidRPr="001D67F3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D02B94" w:rsidRDefault="00D02B94" w:rsidP="00D02B94">
      <w:pPr>
        <w:pStyle w:val="1"/>
      </w:pPr>
      <w:bookmarkStart w:id="4" w:name="_Toc56973150"/>
      <w:r>
        <w:lastRenderedPageBreak/>
        <w:t>Пример работы</w:t>
      </w:r>
      <w:bookmarkEnd w:id="4"/>
    </w:p>
    <w:p w:rsidR="00D02B94" w:rsidRDefault="001D67F3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5C5E6C32" wp14:editId="2D6992A8">
            <wp:extent cx="20574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1D67F3" w:rsidP="00D02B94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2BFE5D" wp14:editId="20CA0CA1">
            <wp:extent cx="194310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D67F3" w:rsidRDefault="001D67F3" w:rsidP="001D67F3">
      <w:pPr>
        <w:pStyle w:val="1"/>
      </w:pPr>
      <w:bookmarkStart w:id="5" w:name="_Toc56973151"/>
      <w:r>
        <w:t>Сравнение временной сложности алгоритмов сортировки</w:t>
      </w:r>
      <w:bookmarkEnd w:id="5"/>
    </w:p>
    <w:p w:rsidR="001B25B3" w:rsidRDefault="001B25B3" w:rsidP="001B25B3">
      <w:pPr>
        <w:ind w:firstLine="142"/>
      </w:pPr>
      <w:proofErr w:type="spellStart"/>
      <w:r>
        <w:t>quickSort</w:t>
      </w:r>
      <w:proofErr w:type="spellEnd"/>
      <w:r>
        <w:t>:</w:t>
      </w:r>
    </w:p>
    <w:p w:rsidR="001B25B3" w:rsidRDefault="001B25B3" w:rsidP="001B25B3">
      <w:pPr>
        <w:ind w:firstLine="142"/>
      </w:pPr>
      <w:r>
        <w:t>10 1 0 0 0 0 0 0 0 0 0</w:t>
      </w:r>
    </w:p>
    <w:p w:rsidR="001B25B3" w:rsidRDefault="001B25B3" w:rsidP="001B25B3">
      <w:pPr>
        <w:ind w:firstLine="142"/>
      </w:pPr>
      <w:r>
        <w:t>100 0 1 0 0 0 0 0 0 0 0</w:t>
      </w:r>
    </w:p>
    <w:p w:rsidR="001B25B3" w:rsidRDefault="001B25B3" w:rsidP="001B25B3">
      <w:pPr>
        <w:ind w:firstLine="142"/>
      </w:pPr>
      <w:r>
        <w:t>1000 1 2 0 0 1 1 0 1 1 0</w:t>
      </w:r>
    </w:p>
    <w:p w:rsidR="001B25B3" w:rsidRDefault="001B25B3" w:rsidP="001B25B3">
      <w:pPr>
        <w:ind w:firstLine="142"/>
      </w:pPr>
      <w:r>
        <w:t>10000 8 7 8 8 8 7 9 8 9 8</w:t>
      </w:r>
    </w:p>
    <w:p w:rsidR="001B25B3" w:rsidRDefault="001B25B3" w:rsidP="001B25B3">
      <w:pPr>
        <w:ind w:firstLine="142"/>
      </w:pPr>
      <w:r>
        <w:t>100000 107 90 93 92 96 91 101 98 96 111</w:t>
      </w:r>
    </w:p>
    <w:p w:rsidR="001B25B3" w:rsidRDefault="001B25B3" w:rsidP="001B25B3">
      <w:pPr>
        <w:ind w:firstLine="142"/>
      </w:pPr>
      <w:proofErr w:type="spellStart"/>
      <w:r>
        <w:t>insertionSort</w:t>
      </w:r>
      <w:proofErr w:type="spellEnd"/>
      <w:r>
        <w:t>:</w:t>
      </w:r>
    </w:p>
    <w:p w:rsidR="001B25B3" w:rsidRDefault="001B25B3" w:rsidP="001B25B3">
      <w:pPr>
        <w:ind w:firstLine="142"/>
      </w:pPr>
      <w:r>
        <w:t>10 0 0 0 0 0 0 0 0 0 0</w:t>
      </w:r>
    </w:p>
    <w:p w:rsidR="001B25B3" w:rsidRDefault="001B25B3" w:rsidP="001B25B3">
      <w:pPr>
        <w:ind w:firstLine="142"/>
      </w:pPr>
      <w:r>
        <w:t>100 0 0 0 0 0 0 0 0 0 0</w:t>
      </w:r>
    </w:p>
    <w:p w:rsidR="001B25B3" w:rsidRDefault="001B25B3" w:rsidP="001B25B3">
      <w:pPr>
        <w:ind w:firstLine="142"/>
      </w:pPr>
      <w:r>
        <w:t>1000 1 1 0 0 1 1 0 1 1 1</w:t>
      </w:r>
    </w:p>
    <w:p w:rsidR="001B25B3" w:rsidRDefault="001B25B3" w:rsidP="001B25B3">
      <w:pPr>
        <w:ind w:firstLine="142"/>
      </w:pPr>
      <w:r>
        <w:t>10000 79 99 82 73 76 86 73 70 76 78</w:t>
      </w:r>
    </w:p>
    <w:p w:rsidR="001B25B3" w:rsidRPr="001B25B3" w:rsidRDefault="001B25B3" w:rsidP="001B25B3">
      <w:pPr>
        <w:ind w:firstLine="142"/>
      </w:pPr>
      <w:r>
        <w:t>100000 9921 8797 9355 9086 9212 8580 8432 8881 8592 8674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0"/>
      </w:tblGrid>
      <w:tr w:rsidR="001B25B3" w:rsidTr="001B25B3">
        <w:tc>
          <w:tcPr>
            <w:tcW w:w="2689" w:type="dxa"/>
          </w:tcPr>
          <w:p w:rsidR="001B25B3" w:rsidRDefault="001B25B3" w:rsidP="001D67F3">
            <w:pPr>
              <w:ind w:firstLine="0"/>
            </w:pPr>
            <w:r>
              <w:t>Количество элементов</w:t>
            </w:r>
          </w:p>
        </w:tc>
        <w:tc>
          <w:tcPr>
            <w:tcW w:w="2976" w:type="dxa"/>
          </w:tcPr>
          <w:p w:rsidR="001B25B3" w:rsidRPr="001B25B3" w:rsidRDefault="001B25B3" w:rsidP="001D67F3">
            <w:pPr>
              <w:ind w:firstLine="0"/>
            </w:pPr>
            <w:r>
              <w:rPr>
                <w:lang w:val="en-US"/>
              </w:rPr>
              <w:t>quicksort</w:t>
            </w:r>
            <w:r>
              <w:t xml:space="preserve">, </w:t>
            </w:r>
            <w:proofErr w:type="spellStart"/>
            <w:r>
              <w:t>мс</w:t>
            </w:r>
            <w:proofErr w:type="spellEnd"/>
          </w:p>
        </w:tc>
        <w:tc>
          <w:tcPr>
            <w:tcW w:w="3680" w:type="dxa"/>
          </w:tcPr>
          <w:p w:rsidR="001B25B3" w:rsidRPr="001B25B3" w:rsidRDefault="001B25B3" w:rsidP="001D67F3">
            <w:pPr>
              <w:ind w:firstLine="0"/>
            </w:pPr>
            <w:proofErr w:type="spellStart"/>
            <w:r>
              <w:rPr>
                <w:lang w:val="en-US"/>
              </w:rPr>
              <w:t>insertionSort</w:t>
            </w:r>
            <w:proofErr w:type="spellEnd"/>
            <w:r>
              <w:t xml:space="preserve">, </w:t>
            </w:r>
            <w:proofErr w:type="spellStart"/>
            <w:r>
              <w:t>мс</w:t>
            </w:r>
            <w:proofErr w:type="spellEnd"/>
          </w:p>
        </w:tc>
      </w:tr>
      <w:tr w:rsidR="001B25B3" w:rsidTr="001B25B3">
        <w:tc>
          <w:tcPr>
            <w:tcW w:w="2689" w:type="dxa"/>
          </w:tcPr>
          <w:p w:rsidR="001B25B3" w:rsidRDefault="001B25B3" w:rsidP="001B25B3">
            <w:pPr>
              <w:tabs>
                <w:tab w:val="left" w:pos="2085"/>
              </w:tabs>
              <w:ind w:firstLine="0"/>
            </w:pPr>
            <w:r>
              <w:t>10</w:t>
            </w:r>
          </w:p>
        </w:tc>
        <w:tc>
          <w:tcPr>
            <w:tcW w:w="2976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3680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25B3" w:rsidTr="001B25B3">
        <w:tc>
          <w:tcPr>
            <w:tcW w:w="2689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76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3680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25B3" w:rsidTr="001B25B3">
        <w:tc>
          <w:tcPr>
            <w:tcW w:w="2689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976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3680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1B25B3" w:rsidTr="001B25B3">
        <w:tc>
          <w:tcPr>
            <w:tcW w:w="2689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976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0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79,2</w:t>
            </w:r>
          </w:p>
        </w:tc>
      </w:tr>
      <w:tr w:rsidR="001B25B3" w:rsidTr="001B25B3">
        <w:tc>
          <w:tcPr>
            <w:tcW w:w="2689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976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97,5</w:t>
            </w:r>
          </w:p>
        </w:tc>
        <w:tc>
          <w:tcPr>
            <w:tcW w:w="3680" w:type="dxa"/>
          </w:tcPr>
          <w:p w:rsidR="001B25B3" w:rsidRPr="001B25B3" w:rsidRDefault="001B25B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8953</w:t>
            </w:r>
          </w:p>
        </w:tc>
      </w:tr>
    </w:tbl>
    <w:p w:rsidR="001D67F3" w:rsidRPr="001D67F3" w:rsidRDefault="001D67F3" w:rsidP="001D67F3"/>
    <w:p w:rsidR="00D02B94" w:rsidRDefault="00D02B94" w:rsidP="00D02B94">
      <w:pPr>
        <w:pStyle w:val="1"/>
      </w:pPr>
      <w:bookmarkStart w:id="6" w:name="_Toc56973152"/>
      <w:r>
        <w:t>Вывод</w:t>
      </w:r>
      <w:bookmarkEnd w:id="6"/>
    </w:p>
    <w:p w:rsidR="00D02B94" w:rsidRPr="00D02B94" w:rsidRDefault="00D02B94" w:rsidP="00D02B94">
      <w:r>
        <w:t>При выполнении данной лабор</w:t>
      </w:r>
      <w:r w:rsidR="001B25B3">
        <w:t>аторной работы я познакомился с реализацией алгоритмов сортировки и поиска в массивах</w:t>
      </w:r>
      <w:r w:rsidR="00F61841">
        <w:t xml:space="preserve"> </w:t>
      </w:r>
    </w:p>
    <w:sectPr w:rsidR="00D02B94" w:rsidRPr="00D02B94" w:rsidSect="00F6184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C17" w:rsidRDefault="00A60C17" w:rsidP="00F61841">
      <w:pPr>
        <w:spacing w:line="240" w:lineRule="auto"/>
      </w:pPr>
      <w:r>
        <w:separator/>
      </w:r>
    </w:p>
  </w:endnote>
  <w:endnote w:type="continuationSeparator" w:id="0">
    <w:p w:rsidR="00A60C17" w:rsidRDefault="00A60C17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Content>
      <w:p w:rsidR="00C133A4" w:rsidRDefault="00C13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5B3">
          <w:rPr>
            <w:noProof/>
          </w:rPr>
          <w:t>5</w:t>
        </w:r>
        <w:r>
          <w:fldChar w:fldCharType="end"/>
        </w:r>
      </w:p>
    </w:sdtContent>
  </w:sdt>
  <w:p w:rsidR="00C133A4" w:rsidRDefault="00C133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C17" w:rsidRDefault="00A60C17" w:rsidP="00F61841">
      <w:pPr>
        <w:spacing w:line="240" w:lineRule="auto"/>
      </w:pPr>
      <w:r>
        <w:separator/>
      </w:r>
    </w:p>
  </w:footnote>
  <w:footnote w:type="continuationSeparator" w:id="0">
    <w:p w:rsidR="00A60C17" w:rsidRDefault="00A60C17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1B25B3"/>
    <w:rsid w:val="001D67F3"/>
    <w:rsid w:val="004C7B9F"/>
    <w:rsid w:val="004F4564"/>
    <w:rsid w:val="00503E3E"/>
    <w:rsid w:val="00525E9F"/>
    <w:rsid w:val="005953CE"/>
    <w:rsid w:val="005E194D"/>
    <w:rsid w:val="007770A5"/>
    <w:rsid w:val="009604CC"/>
    <w:rsid w:val="00A60C17"/>
    <w:rsid w:val="00BA5D27"/>
    <w:rsid w:val="00C133A4"/>
    <w:rsid w:val="00D01C43"/>
    <w:rsid w:val="00D02B94"/>
    <w:rsid w:val="00DA1132"/>
    <w:rsid w:val="00E1304F"/>
    <w:rsid w:val="00F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E5E3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3A4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33A4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3A4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C133A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133A4"/>
  </w:style>
  <w:style w:type="character" w:customStyle="1" w:styleId="10">
    <w:name w:val="Заголовок 1 Знак"/>
    <w:basedOn w:val="a0"/>
    <w:link w:val="1"/>
    <w:uiPriority w:val="9"/>
    <w:rsid w:val="00C133A4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C133A4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C133A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C133A4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C133A4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0B894-F8D6-41E2-8AE1-8FE66018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96</TotalTime>
  <Pages>8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2020-10-31T20:27:00Z</dcterms:created>
  <dcterms:modified xsi:type="dcterms:W3CDTF">2020-11-22T18:32:00Z</dcterms:modified>
</cp:coreProperties>
</file>